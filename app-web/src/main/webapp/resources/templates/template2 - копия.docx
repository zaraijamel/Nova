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47" w:rsidRPr="0021673A" w:rsidRDefault="00581006">
      <w:pPr>
        <w:pStyle w:val="a4"/>
      </w:pPr>
      <w:r w:rsidRPr="0021673A">
        <w:t>‍</w:t>
      </w:r>
      <w:r w:rsidR="00722070">
        <w:rPr>
          <w:lang w:val="ru-RU"/>
        </w:rPr>
        <w:fldChar w:fldCharType="begin"/>
      </w:r>
      <w:r w:rsidR="00722070" w:rsidRPr="0021673A">
        <w:instrText xml:space="preserve"> MERGEFIELD  $rd.firstName  \* MERGEFORMAT </w:instrText>
      </w:r>
      <w:r w:rsidR="00722070">
        <w:rPr>
          <w:lang w:val="ru-RU"/>
        </w:rPr>
        <w:fldChar w:fldCharType="separate"/>
      </w:r>
      <w:r w:rsidR="00722070" w:rsidRPr="0021673A">
        <w:rPr>
          <w:noProof/>
        </w:rPr>
        <w:t>«$</w:t>
      </w:r>
      <w:proofErr w:type="spellStart"/>
      <w:r w:rsidR="00722070" w:rsidRPr="0021673A">
        <w:rPr>
          <w:noProof/>
        </w:rPr>
        <w:t>rd.firstName</w:t>
      </w:r>
      <w:proofErr w:type="spellEnd"/>
      <w:r w:rsidR="00722070" w:rsidRPr="0021673A">
        <w:rPr>
          <w:noProof/>
        </w:rPr>
        <w:t>»</w:t>
      </w:r>
      <w:r w:rsidR="00722070">
        <w:rPr>
          <w:lang w:val="ru-RU"/>
        </w:rPr>
        <w:fldChar w:fldCharType="end"/>
      </w:r>
      <w:r w:rsidR="0021673A">
        <w:t xml:space="preserve"> </w:t>
      </w:r>
      <w:fldSimple w:instr=" MERGEFIELD  $rd.lastName  \* MERGEFORMAT ">
        <w:r w:rsidR="0021673A">
          <w:rPr>
            <w:noProof/>
          </w:rPr>
          <w:t>«$rd.lastName»</w:t>
        </w:r>
      </w:fldSimple>
    </w:p>
    <w:p w:rsidR="002F3347" w:rsidRPr="00BC6EAE" w:rsidRDefault="00BC6EAE">
      <w:r>
        <w:rPr>
          <w:lang w:val="ru-RU"/>
        </w:rPr>
        <w:fldChar w:fldCharType="begin"/>
      </w:r>
      <w:r w:rsidRPr="00BC6EAE">
        <w:instrText xml:space="preserve"> MERGEFIELD  $rd.address.city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«$rd.address.city»</w:t>
      </w:r>
      <w:r>
        <w:rPr>
          <w:lang w:val="ru-RU"/>
        </w:rPr>
        <w:fldChar w:fldCharType="end"/>
      </w:r>
      <w:r w:rsidRPr="00BC6EAE">
        <w:t xml:space="preserve">, </w:t>
      </w:r>
      <w:r>
        <w:rPr>
          <w:lang w:val="ru-RU"/>
        </w:rPr>
        <w:fldChar w:fldCharType="begin"/>
      </w:r>
      <w:r w:rsidRPr="00BC6EAE">
        <w:instrText xml:space="preserve"> MERGEFIELD  $rd.address.address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«$rd.address.address»</w:t>
      </w:r>
      <w:r>
        <w:rPr>
          <w:lang w:val="ru-RU"/>
        </w:rPr>
        <w:fldChar w:fldCharType="end"/>
      </w:r>
      <w:r w:rsidR="00581006" w:rsidRPr="00BC6EAE">
        <w:t>| </w:t>
      </w:r>
      <w:r>
        <w:rPr>
          <w:lang w:val="ru-RU"/>
        </w:rPr>
        <w:fldChar w:fldCharType="begin"/>
      </w:r>
      <w:r w:rsidRPr="00BC6EAE">
        <w:instrText xml:space="preserve"> MERGEFIELD  $rd.phone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</w:t>
      </w:r>
      <w:proofErr w:type="spellStart"/>
      <w:r w:rsidRPr="00BC6EAE">
        <w:rPr>
          <w:noProof/>
        </w:rPr>
        <w:t>rd.phone</w:t>
      </w:r>
      <w:proofErr w:type="spellEnd"/>
      <w:r w:rsidRPr="00BC6EAE">
        <w:rPr>
          <w:noProof/>
        </w:rPr>
        <w:t>»</w:t>
      </w:r>
      <w:r>
        <w:rPr>
          <w:lang w:val="ru-RU"/>
        </w:rPr>
        <w:fldChar w:fldCharType="end"/>
      </w:r>
      <w:r w:rsidRPr="00BC6EAE">
        <w:t xml:space="preserve"> </w:t>
      </w:r>
      <w:r w:rsidR="00581006" w:rsidRPr="00BC6EAE">
        <w:t>| </w:t>
      </w:r>
      <w:r>
        <w:rPr>
          <w:lang w:val="ru-RU"/>
        </w:rPr>
        <w:fldChar w:fldCharType="begin"/>
      </w:r>
      <w:r w:rsidRPr="00BC6EAE">
        <w:instrText xml:space="preserve"> MERGEFIELD  $rd.email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</w:t>
      </w:r>
      <w:proofErr w:type="spellStart"/>
      <w:r w:rsidRPr="00BC6EAE">
        <w:rPr>
          <w:noProof/>
        </w:rPr>
        <w:t>rd.email</w:t>
      </w:r>
      <w:proofErr w:type="spellEnd"/>
      <w:r w:rsidRPr="00BC6EAE">
        <w:rPr>
          <w:noProof/>
        </w:rPr>
        <w:t>»</w:t>
      </w:r>
      <w:r>
        <w:rPr>
          <w:lang w:val="ru-RU"/>
        </w:rPr>
        <w:fldChar w:fldCharType="end"/>
      </w:r>
    </w:p>
    <w:p w:rsidR="002F3347" w:rsidRPr="00687AF0" w:rsidRDefault="00581006">
      <w:pPr>
        <w:pStyle w:val="a7"/>
        <w:spacing w:before="720"/>
        <w:rPr>
          <w:lang w:val="ru-RU"/>
        </w:rPr>
      </w:pPr>
      <w:r w:rsidRPr="00687AF0">
        <w:rPr>
          <w:lang w:val="ru-RU"/>
        </w:rPr>
        <w:t>Цель</w:t>
      </w:r>
    </w:p>
    <w:p w:rsidR="002F3347" w:rsidRPr="00687AF0" w:rsidRDefault="00BC6EAE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$rd.goal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«$rd.goal»</w:t>
      </w:r>
      <w:r>
        <w:rPr>
          <w:lang w:val="ru-RU"/>
        </w:rPr>
        <w:fldChar w:fldCharType="end"/>
      </w:r>
    </w:p>
    <w:p w:rsidR="00E90A63" w:rsidRDefault="00E90A63" w:rsidP="00E90A63">
      <w:pPr>
        <w:pStyle w:val="a7"/>
        <w:spacing w:before="720"/>
      </w:pPr>
      <w:r w:rsidRPr="00D404D3">
        <w:rPr>
          <w:lang w:val="ru-RU"/>
        </w:rPr>
        <w:t>Образование</w:t>
      </w:r>
    </w:p>
    <w:p w:rsidR="002A167B" w:rsidRDefault="002A167B" w:rsidP="002A167B">
      <w:pPr>
        <w:spacing w:after="0"/>
      </w:pPr>
      <w:fldSimple w:instr=" MERGEFIELD  &quot;#foreach($e in $rd.educations)&quot;  \* MERGEFORMAT ">
        <w:r>
          <w:rPr>
            <w:noProof/>
          </w:rPr>
          <w:t>«#foreach($e in $rd.educations)»</w:t>
        </w:r>
      </w:fldSimple>
    </w:p>
    <w:p w:rsidR="002A167B" w:rsidRPr="006630BD" w:rsidRDefault="006630BD" w:rsidP="002A167B">
      <w:pPr>
        <w:pStyle w:val="a8"/>
        <w:spacing w:before="100"/>
      </w:pPr>
      <w:fldSimple w:instr=" MERGEFIELD  $e.academicDegree  \* MERGEFORMAT ">
        <w:r>
          <w:rPr>
            <w:noProof/>
          </w:rPr>
          <w:t>«$e.academicDegree»</w:t>
        </w:r>
      </w:fldSimple>
      <w:r>
        <w:t xml:space="preserve"> </w:t>
      </w:r>
      <w:r w:rsidRPr="006630BD">
        <w:t>|</w:t>
      </w:r>
      <w:r>
        <w:t xml:space="preserve"> </w:t>
      </w:r>
      <w:r w:rsidR="00C74894">
        <w:rPr>
          <w:lang w:val="ru-RU"/>
        </w:rPr>
        <w:fldChar w:fldCharType="begin"/>
      </w:r>
      <w:r w:rsidR="00C74894" w:rsidRPr="006A516C">
        <w:instrText xml:space="preserve"> MERGEFIELD  $e.startDate  \* MERGEFORMAT </w:instrText>
      </w:r>
      <w:r w:rsidR="00C74894">
        <w:rPr>
          <w:lang w:val="ru-RU"/>
        </w:rPr>
        <w:fldChar w:fldCharType="separate"/>
      </w:r>
      <w:r w:rsidR="00C74894" w:rsidRPr="006A516C">
        <w:rPr>
          <w:noProof/>
        </w:rPr>
        <w:t>«$e.startDate»</w:t>
      </w:r>
      <w:r w:rsidR="00C74894">
        <w:rPr>
          <w:lang w:val="ru-RU"/>
        </w:rPr>
        <w:fldChar w:fldCharType="end"/>
      </w:r>
      <w:r w:rsidRPr="006630BD">
        <w:t>|</w:t>
      </w:r>
      <w:r>
        <w:t xml:space="preserve"> </w:t>
      </w:r>
      <w:r>
        <w:rPr>
          <w:lang w:val="ru-RU"/>
        </w:rPr>
        <w:fldChar w:fldCharType="begin"/>
      </w:r>
      <w:r w:rsidRPr="006630BD">
        <w:instrText xml:space="preserve"> MERGEFIELD  $e.institution  \* MERGEFORMAT </w:instrText>
      </w:r>
      <w:r>
        <w:rPr>
          <w:lang w:val="ru-RU"/>
        </w:rPr>
        <w:fldChar w:fldCharType="separate"/>
      </w:r>
      <w:r w:rsidRPr="006630BD">
        <w:rPr>
          <w:noProof/>
        </w:rPr>
        <w:t>«$e.institution»</w:t>
      </w:r>
      <w:r>
        <w:rPr>
          <w:lang w:val="ru-RU"/>
        </w:rPr>
        <w:fldChar w:fldCharType="end"/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Основная специализация: </w:t>
      </w:r>
      <w:r w:rsidR="006A516C">
        <w:rPr>
          <w:lang w:val="ru-RU"/>
        </w:rPr>
        <w:fldChar w:fldCharType="begin"/>
      </w:r>
      <w:r w:rsidR="006A516C">
        <w:rPr>
          <w:lang w:val="ru-RU"/>
        </w:rPr>
        <w:instrText xml:space="preserve"> MERGEFIELD  $e.specialty  \* MERGEFORMAT </w:instrText>
      </w:r>
      <w:r w:rsidR="006A516C">
        <w:rPr>
          <w:lang w:val="ru-RU"/>
        </w:rPr>
        <w:fldChar w:fldCharType="separate"/>
      </w:r>
      <w:r w:rsidR="006A516C">
        <w:rPr>
          <w:noProof/>
          <w:lang w:val="ru-RU"/>
        </w:rPr>
        <w:t>«$e.specialty»</w:t>
      </w:r>
      <w:r w:rsidR="006A516C">
        <w:rPr>
          <w:lang w:val="ru-RU"/>
        </w:rPr>
        <w:fldChar w:fldCharType="end"/>
      </w:r>
      <w:bookmarkStart w:id="0" w:name="_GoBack"/>
      <w:bookmarkEnd w:id="0"/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Дополнительная специализация: </w:t>
      </w:r>
      <w:r>
        <w:rPr>
          <w:lang w:val="ru-RU"/>
        </w:rPr>
        <w:t>Дополнительная специализация</w:t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Работы по теме: </w:t>
      </w:r>
      <w:r>
        <w:rPr>
          <w:lang w:val="ru-RU"/>
        </w:rPr>
        <w:t>Работы по теме</w:t>
      </w:r>
    </w:p>
    <w:p w:rsidR="002A167B" w:rsidRPr="002A167B" w:rsidRDefault="002A167B" w:rsidP="002A167B">
      <w:fldSimple w:instr=" MERGEFIELD  #end  \* MERGEFORMAT ">
        <w:r>
          <w:rPr>
            <w:noProof/>
          </w:rPr>
          <w:t>«#end»</w:t>
        </w:r>
      </w:fldSimple>
    </w:p>
    <w:p w:rsidR="002F3347" w:rsidRPr="00687AF0" w:rsidRDefault="00581006">
      <w:pPr>
        <w:pStyle w:val="a7"/>
        <w:rPr>
          <w:lang w:val="ru-RU"/>
        </w:rPr>
      </w:pPr>
      <w:r w:rsidRPr="00687AF0">
        <w:rPr>
          <w:lang w:val="ru-RU"/>
        </w:rPr>
        <w:t>Навыки и умения</w:t>
      </w:r>
    </w:p>
    <w:p w:rsidR="002F3347" w:rsidRPr="00687AF0" w:rsidRDefault="00581006">
      <w:pPr>
        <w:pStyle w:val="a8"/>
        <w:spacing w:before="100"/>
        <w:rPr>
          <w:lang w:val="ru-RU"/>
        </w:rPr>
      </w:pPr>
      <w:r w:rsidRPr="00687AF0">
        <w:rPr>
          <w:lang w:val="ru-RU"/>
        </w:rPr>
        <w:t>Управление</w:t>
      </w:r>
    </w:p>
    <w:p w:rsidR="002F3347" w:rsidRPr="00687AF0" w:rsidRDefault="003A1289" w:rsidP="00581006">
      <w:pPr>
        <w:pStyle w:val="a"/>
        <w:rPr>
          <w:lang w:val="ru-RU"/>
        </w:rPr>
      </w:pPr>
      <w:r>
        <w:rPr>
          <w:lang w:val="ru-RU"/>
        </w:rPr>
        <w:t>Умения и навыки</w:t>
      </w:r>
    </w:p>
    <w:p w:rsidR="002F3347" w:rsidRPr="00687AF0" w:rsidRDefault="00581006">
      <w:pPr>
        <w:pStyle w:val="a7"/>
        <w:rPr>
          <w:lang w:val="ru-RU"/>
        </w:rPr>
      </w:pPr>
      <w:r w:rsidRPr="00687AF0">
        <w:rPr>
          <w:lang w:val="ru-RU"/>
        </w:rPr>
        <w:t>Опыт работы</w:t>
      </w:r>
    </w:p>
    <w:p w:rsidR="002F3347" w:rsidRPr="00687AF0" w:rsidRDefault="00D608A8">
      <w:pPr>
        <w:pStyle w:val="a8"/>
        <w:spacing w:before="100"/>
        <w:rPr>
          <w:lang w:val="ru-RU"/>
        </w:rPr>
      </w:pPr>
      <w:r>
        <w:rPr>
          <w:lang w:val="ru-RU"/>
        </w:rPr>
        <w:t>Должность</w:t>
      </w:r>
      <w:r w:rsidR="00581006" w:rsidRPr="00687AF0">
        <w:rPr>
          <w:lang w:val="ru-RU"/>
        </w:rPr>
        <w:t> | </w:t>
      </w:r>
      <w:r>
        <w:rPr>
          <w:lang w:val="ru-RU"/>
        </w:rPr>
        <w:t>организация</w:t>
      </w:r>
      <w:r w:rsidR="00581006" w:rsidRPr="00687AF0">
        <w:rPr>
          <w:lang w:val="ru-RU"/>
        </w:rPr>
        <w:t> | </w:t>
      </w:r>
      <w:r>
        <w:rPr>
          <w:lang w:val="ru-RU"/>
        </w:rPr>
        <w:t>период</w:t>
      </w:r>
    </w:p>
    <w:p w:rsidR="002F3347" w:rsidRPr="00687AF0" w:rsidRDefault="00D608A8" w:rsidP="00581006">
      <w:pPr>
        <w:pStyle w:val="a"/>
        <w:rPr>
          <w:lang w:val="ru-RU"/>
        </w:rPr>
      </w:pPr>
      <w:r>
        <w:rPr>
          <w:lang w:val="ru-RU"/>
        </w:rPr>
        <w:t>Обязанности и достижения</w:t>
      </w:r>
    </w:p>
    <w:sectPr w:rsidR="002F3347" w:rsidRPr="00687AF0" w:rsidSect="00687AF0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8DB" w:rsidRDefault="00E848DB">
      <w:pPr>
        <w:spacing w:after="0"/>
      </w:pPr>
      <w:r>
        <w:separator/>
      </w:r>
    </w:p>
  </w:endnote>
  <w:endnote w:type="continuationSeparator" w:id="0">
    <w:p w:rsidR="00E848DB" w:rsidRDefault="00E84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347" w:rsidRDefault="00581006">
    <w:pPr>
      <w:pStyle w:val="ab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7AF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8DB" w:rsidRDefault="00E848DB">
      <w:pPr>
        <w:spacing w:after="0"/>
      </w:pPr>
      <w:r>
        <w:separator/>
      </w:r>
    </w:p>
  </w:footnote>
  <w:footnote w:type="continuationSeparator" w:id="0">
    <w:p w:rsidR="00E848DB" w:rsidRDefault="00E84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5D"/>
    <w:rsid w:val="00206672"/>
    <w:rsid w:val="0021673A"/>
    <w:rsid w:val="002A167B"/>
    <w:rsid w:val="002F3347"/>
    <w:rsid w:val="0034499B"/>
    <w:rsid w:val="003A1289"/>
    <w:rsid w:val="0040126D"/>
    <w:rsid w:val="004D1727"/>
    <w:rsid w:val="00581006"/>
    <w:rsid w:val="006630BD"/>
    <w:rsid w:val="00687AF0"/>
    <w:rsid w:val="006A516C"/>
    <w:rsid w:val="00722070"/>
    <w:rsid w:val="00AE5D2B"/>
    <w:rsid w:val="00B71D3D"/>
    <w:rsid w:val="00BC6EAE"/>
    <w:rsid w:val="00C74894"/>
    <w:rsid w:val="00D608A8"/>
    <w:rsid w:val="00E364E5"/>
    <w:rsid w:val="00E848DB"/>
    <w:rsid w:val="00E90A63"/>
    <w:rsid w:val="00F7515D"/>
    <w:rsid w:val="00F9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188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Область, город, адрес</CompanyAddress>
  <CompanyPhone>Телефон</CompanyPhone>
  <CompanyFax/>
  <CompanyEmail>Электронная почта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34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13</cp:revision>
  <dcterms:created xsi:type="dcterms:W3CDTF">2014-03-23T19:48:00Z</dcterms:created>
  <dcterms:modified xsi:type="dcterms:W3CDTF">2014-03-26T20:14:00Z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