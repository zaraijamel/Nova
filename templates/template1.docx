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66" w:rsidRPr="009552FC" w:rsidRDefault="009552FC">
      <w:pPr>
        <w:pStyle w:val="a4"/>
      </w:pPr>
      <w:r>
        <w:rPr>
          <w:lang w:val="ru-RU"/>
        </w:rPr>
        <w:fldChar w:fldCharType="begin"/>
      </w:r>
      <w:r>
        <w:rPr>
          <w:lang w:val="ru-RU"/>
        </w:rPr>
        <w:instrText xml:space="preserve"> MERGEFIELD  $rd.firstName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«$rd.firstName»</w:t>
      </w:r>
      <w:r>
        <w:rPr>
          <w:lang w:val="ru-RU"/>
        </w:rPr>
        <w:fldChar w:fldCharType="end"/>
      </w:r>
      <w:r>
        <w:t xml:space="preserve"> </w:t>
      </w:r>
      <w:fldSimple w:instr=" MERGEFIELD  $rd.lastName  \* MERGEFORMAT ">
        <w:r>
          <w:rPr>
            <w:noProof/>
          </w:rPr>
          <w:t>«$rd.lastName»</w:t>
        </w:r>
      </w:fldSimple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9552FC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9552FC" w:rsidRDefault="009552FC" w:rsidP="0016380A">
            <w:pPr>
              <w:pStyle w:val="af1"/>
            </w:pPr>
            <w:r>
              <w:rPr>
                <w:lang w:val="ru-RU"/>
              </w:rPr>
              <w:fldChar w:fldCharType="begin"/>
            </w:r>
            <w:r w:rsidRPr="009552FC">
              <w:instrText xml:space="preserve"> MERGEFIELD  $rd.address.city  \* MERGEFORMAT </w:instrText>
            </w:r>
            <w:r>
              <w:rPr>
                <w:lang w:val="ru-RU"/>
              </w:rPr>
              <w:fldChar w:fldCharType="separate"/>
            </w:r>
            <w:r w:rsidRPr="009552FC">
              <w:rPr>
                <w:noProof/>
              </w:rPr>
              <w:t>«$rd.address.city»</w:t>
            </w:r>
            <w:r>
              <w:rPr>
                <w:lang w:val="ru-RU"/>
              </w:rPr>
              <w:fldChar w:fldCharType="end"/>
            </w:r>
            <w:r w:rsidR="002C07C3">
              <w:t xml:space="preserve">, </w:t>
            </w:r>
            <w:r w:rsidRPr="009552FC">
              <w:t xml:space="preserve"> </w:t>
            </w:r>
            <w:r>
              <w:fldChar w:fldCharType="begin"/>
            </w:r>
            <w:r w:rsidRPr="009552FC">
              <w:instrText xml:space="preserve"> </w:instrText>
            </w:r>
            <w:r>
              <w:instrText>MERGEFIELD</w:instrText>
            </w:r>
            <w:r w:rsidRPr="009552FC">
              <w:instrText xml:space="preserve">  $</w:instrText>
            </w:r>
            <w:r>
              <w:instrText>rd</w:instrText>
            </w:r>
            <w:r w:rsidRPr="009552FC">
              <w:instrText>.</w:instrText>
            </w:r>
            <w:r>
              <w:instrText>address</w:instrText>
            </w:r>
            <w:r w:rsidRPr="009552FC">
              <w:instrText>.</w:instrText>
            </w:r>
            <w:r>
              <w:instrText>street</w:instrText>
            </w:r>
            <w:r w:rsidRPr="009552FC">
              <w:instrText xml:space="preserve">  \* </w:instrText>
            </w:r>
            <w:r>
              <w:instrText>MERGEFORMAT</w:instrText>
            </w:r>
            <w:r w:rsidRPr="009552FC">
              <w:instrText xml:space="preserve"> </w:instrText>
            </w:r>
            <w:r>
              <w:fldChar w:fldCharType="separate"/>
            </w:r>
            <w:r w:rsidRPr="009552FC">
              <w:rPr>
                <w:noProof/>
              </w:rPr>
              <w:t>«$</w:t>
            </w:r>
            <w:r>
              <w:rPr>
                <w:noProof/>
              </w:rPr>
              <w:t>rd</w:t>
            </w:r>
            <w:r w:rsidRPr="009552FC">
              <w:rPr>
                <w:noProof/>
              </w:rPr>
              <w:t>.</w:t>
            </w:r>
            <w:r>
              <w:rPr>
                <w:noProof/>
              </w:rPr>
              <w:t>address</w:t>
            </w:r>
            <w:r w:rsidRPr="009552FC">
              <w:rPr>
                <w:noProof/>
              </w:rPr>
              <w:t>.</w:t>
            </w:r>
            <w:r>
              <w:rPr>
                <w:noProof/>
              </w:rPr>
              <w:t>street</w:t>
            </w:r>
            <w:r w:rsidRPr="009552FC">
              <w:rPr>
                <w:noProof/>
              </w:rPr>
              <w:t>»</w:t>
            </w:r>
            <w:r>
              <w:fldChar w:fldCharType="end"/>
            </w:r>
            <w:r w:rsidR="00426B9E" w:rsidRPr="009552FC">
              <w:t> </w:t>
            </w:r>
            <w:r w:rsidR="00426B9E" w:rsidRPr="009552FC">
              <w:rPr>
                <w:color w:val="A6A6A6" w:themeColor="background1" w:themeShade="A6"/>
              </w:rPr>
              <w:t>|</w:t>
            </w:r>
            <w:r w:rsidR="00426B9E" w:rsidRPr="009552FC">
              <w:t> </w:t>
            </w:r>
            <w:r>
              <w:rPr>
                <w:lang w:val="ru-RU"/>
              </w:rPr>
              <w:fldChar w:fldCharType="begin"/>
            </w:r>
            <w:r w:rsidRPr="009552FC">
              <w:instrText xml:space="preserve"> MERGEFIELD  $rd.phone  \* MERGEFORMAT </w:instrText>
            </w:r>
            <w:r>
              <w:rPr>
                <w:lang w:val="ru-RU"/>
              </w:rPr>
              <w:fldChar w:fldCharType="separate"/>
            </w:r>
            <w:r w:rsidRPr="009552FC">
              <w:rPr>
                <w:noProof/>
              </w:rPr>
              <w:t>«$rd.phone»</w:t>
            </w:r>
            <w:r>
              <w:rPr>
                <w:lang w:val="ru-RU"/>
              </w:rPr>
              <w:fldChar w:fldCharType="end"/>
            </w:r>
            <w:r w:rsidR="00426B9E" w:rsidRPr="009552FC">
              <w:t> </w:t>
            </w:r>
            <w:r w:rsidR="00426B9E" w:rsidRPr="009552FC">
              <w:rPr>
                <w:color w:val="A6A6A6" w:themeColor="background1" w:themeShade="A6"/>
              </w:rPr>
              <w:t>|</w:t>
            </w:r>
            <w:r w:rsidR="00426B9E" w:rsidRPr="009552FC">
              <w:t> </w:t>
            </w:r>
            <w:r>
              <w:rPr>
                <w:lang w:val="ru-RU"/>
              </w:rPr>
              <w:fldChar w:fldCharType="begin"/>
            </w:r>
            <w:r w:rsidRPr="009552FC">
              <w:instrText xml:space="preserve"> MERGEFIELD  $rd.email  \* MERGEFORMAT </w:instrText>
            </w:r>
            <w:r>
              <w:rPr>
                <w:lang w:val="ru-RU"/>
              </w:rPr>
              <w:fldChar w:fldCharType="separate"/>
            </w:r>
            <w:r w:rsidRPr="009552FC">
              <w:rPr>
                <w:noProof/>
              </w:rPr>
              <w:t>«$rd.email»</w:t>
            </w:r>
            <w:r>
              <w:rPr>
                <w:lang w:val="ru-RU"/>
              </w:rPr>
              <w:fldChar w:fldCharType="end"/>
            </w:r>
            <w:r w:rsidR="0016380A">
              <w:rPr>
                <w:lang w:val="ru-RU"/>
              </w:rPr>
              <w:fldChar w:fldCharType="begin"/>
            </w:r>
            <w:r w:rsidR="0016380A" w:rsidRPr="0016380A">
              <w:instrText xml:space="preserve"> MERGEFIELD  "#if ($rd.abilities.size()&gt;0)"  \* MERGEFORMAT </w:instrText>
            </w:r>
            <w:r w:rsidR="0016380A">
              <w:rPr>
                <w:lang w:val="ru-RU"/>
              </w:rPr>
              <w:fldChar w:fldCharType="separate"/>
            </w:r>
            <w:r w:rsidR="0016380A" w:rsidRPr="0016380A">
              <w:rPr>
                <w:noProof/>
              </w:rPr>
              <w:t>«#if ($rd.abilities.size()&gt;0)»</w:t>
            </w:r>
            <w:r w:rsidR="0016380A">
              <w:rPr>
                <w:lang w:val="ru-RU"/>
              </w:rPr>
              <w:fldChar w:fldCharType="end"/>
            </w:r>
          </w:p>
        </w:tc>
      </w:tr>
    </w:tbl>
    <w:p w:rsidR="00C63F66" w:rsidRPr="00BA4D14" w:rsidRDefault="00BA4D14" w:rsidP="000B073D">
      <w:pPr>
        <w:pStyle w:val="a7"/>
        <w:spacing w:before="360"/>
        <w:ind w:right="578"/>
      </w:pPr>
      <w:r>
        <w:rPr>
          <w:lang w:val="ru-RU"/>
        </w:rPr>
        <w:t>Навыки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 w:rsidP="006921DA">
            <w:pPr>
              <w:pStyle w:val="a8"/>
              <w:spacing w:before="240" w:after="0"/>
              <w:ind w:right="578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 w:rsidP="006921DA">
            <w:pPr>
              <w:pStyle w:val="a8"/>
              <w:spacing w:before="240" w:after="0"/>
              <w:ind w:right="578"/>
              <w:rPr>
                <w:lang w:val="ru-RU"/>
              </w:rPr>
            </w:pPr>
          </w:p>
        </w:tc>
      </w:tr>
    </w:tbl>
    <w:p w:rsidR="004E2077" w:rsidRPr="00653F66" w:rsidRDefault="00DC167E" w:rsidP="006921DA">
      <w:pPr>
        <w:pStyle w:val="a8"/>
        <w:spacing w:before="240" w:after="0"/>
        <w:ind w:right="578"/>
        <w:rPr>
          <w:color w:val="auto"/>
        </w:rPr>
      </w:pPr>
      <w:r w:rsidRPr="00653F66">
        <w:rPr>
          <w:color w:val="auto"/>
        </w:rPr>
        <w:fldChar w:fldCharType="begin"/>
      </w:r>
      <w:r w:rsidRPr="00653F66">
        <w:rPr>
          <w:color w:val="auto"/>
        </w:rPr>
        <w:instrText xml:space="preserve"> MERGEFIELD  "#foreach($a in $rd.abilities)"  \* MERGEFORMAT </w:instrText>
      </w:r>
      <w:r w:rsidRPr="00653F66">
        <w:rPr>
          <w:color w:val="auto"/>
        </w:rPr>
        <w:fldChar w:fldCharType="separate"/>
      </w:r>
      <w:r w:rsidR="004E2077" w:rsidRPr="00653F66">
        <w:rPr>
          <w:noProof/>
          <w:color w:val="auto"/>
        </w:rPr>
        <w:t>«#foreach($a in $rd.abilities)»</w:t>
      </w:r>
      <w:r w:rsidRPr="00653F66">
        <w:rPr>
          <w:noProof/>
          <w:color w:val="auto"/>
        </w:rPr>
        <w:fldChar w:fldCharType="end"/>
      </w:r>
      <w:r w:rsidR="004E2077" w:rsidRPr="00653F66">
        <w:rPr>
          <w:color w:val="auto"/>
          <w:lang w:val="ru-RU"/>
        </w:rPr>
        <w:fldChar w:fldCharType="begin"/>
      </w:r>
      <w:r w:rsidR="004E2077" w:rsidRPr="00653F66">
        <w:rPr>
          <w:color w:val="auto"/>
        </w:rPr>
        <w:instrText xml:space="preserve"> MERGEFIELD  $a.title </w:instrText>
      </w:r>
      <w:r w:rsidR="004E2077" w:rsidRPr="00653F66">
        <w:rPr>
          <w:color w:val="auto"/>
          <w:lang w:val="ru-RU"/>
        </w:rPr>
        <w:fldChar w:fldCharType="separate"/>
      </w:r>
      <w:r w:rsidR="004E2077" w:rsidRPr="00653F66">
        <w:rPr>
          <w:noProof/>
          <w:color w:val="auto"/>
        </w:rPr>
        <w:t>«$a.title»</w:t>
      </w:r>
      <w:r w:rsidR="004E2077" w:rsidRPr="00653F66">
        <w:rPr>
          <w:color w:val="auto"/>
          <w:lang w:val="ru-RU"/>
        </w:rPr>
        <w:fldChar w:fldCharType="end"/>
      </w:r>
    </w:p>
    <w:p w:rsidR="004E2077" w:rsidRPr="00653F66" w:rsidRDefault="004E2077" w:rsidP="008E39A0">
      <w:pPr>
        <w:spacing w:before="240" w:after="0"/>
        <w:ind w:right="578"/>
        <w:rPr>
          <w:noProof/>
          <w:color w:val="auto"/>
        </w:rPr>
      </w:pPr>
      <w:r w:rsidRPr="00653F66">
        <w:rPr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$a.description  \* MERGEFORMAT </w:instrText>
      </w:r>
      <w:r w:rsidRPr="00653F66">
        <w:rPr>
          <w:noProof/>
          <w:color w:val="auto"/>
        </w:rPr>
        <w:fldChar w:fldCharType="separate"/>
      </w:r>
      <w:r w:rsidRPr="00653F66">
        <w:rPr>
          <w:noProof/>
          <w:color w:val="auto"/>
        </w:rPr>
        <w:t>«$a.description»</w:t>
      </w:r>
      <w:r w:rsidRPr="00653F66">
        <w:rPr>
          <w:noProof/>
          <w:color w:val="auto"/>
        </w:rPr>
        <w:fldChar w:fldCharType="end"/>
      </w:r>
    </w:p>
    <w:p w:rsidR="004E2077" w:rsidRPr="00653F66" w:rsidRDefault="004E2077" w:rsidP="008E39A0">
      <w:pPr>
        <w:spacing w:before="240" w:after="0"/>
        <w:ind w:right="578"/>
        <w:rPr>
          <w:noProof/>
          <w:color w:val="auto"/>
        </w:rPr>
      </w:pPr>
      <w:r w:rsidRPr="00653F66">
        <w:rPr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#end  \* MERGEFORMAT </w:instrText>
      </w:r>
      <w:r w:rsidRPr="00653F66">
        <w:rPr>
          <w:noProof/>
          <w:color w:val="auto"/>
        </w:rPr>
        <w:fldChar w:fldCharType="separate"/>
      </w:r>
      <w:r w:rsidRPr="00653F66">
        <w:rPr>
          <w:noProof/>
          <w:color w:val="auto"/>
        </w:rPr>
        <w:t>«#end»</w:t>
      </w:r>
      <w:r w:rsidRPr="00653F66">
        <w:rPr>
          <w:noProof/>
          <w:color w:val="auto"/>
        </w:rPr>
        <w:fldChar w:fldCharType="end"/>
      </w:r>
      <w:r w:rsidR="0016380A" w:rsidRPr="00653F66">
        <w:rPr>
          <w:noProof/>
          <w:color w:val="auto"/>
        </w:rPr>
        <w:fldChar w:fldCharType="begin"/>
      </w:r>
      <w:r w:rsidR="0016380A" w:rsidRPr="00653F66">
        <w:rPr>
          <w:noProof/>
          <w:color w:val="auto"/>
        </w:rPr>
        <w:instrText xml:space="preserve"> MERGEFIELD  #end  \* MERGEFORMAT </w:instrText>
      </w:r>
      <w:r w:rsidR="0016380A" w:rsidRPr="00653F66">
        <w:rPr>
          <w:noProof/>
          <w:color w:val="auto"/>
        </w:rPr>
        <w:fldChar w:fldCharType="separate"/>
      </w:r>
      <w:r w:rsidR="0016380A" w:rsidRPr="00653F66">
        <w:rPr>
          <w:noProof/>
          <w:color w:val="auto"/>
        </w:rPr>
        <w:t>«#end»</w:t>
      </w:r>
      <w:r w:rsidR="0016380A" w:rsidRPr="00653F66">
        <w:rPr>
          <w:noProof/>
          <w:color w:val="auto"/>
        </w:rPr>
        <w:fldChar w:fldCharType="end"/>
      </w:r>
      <w:r w:rsidR="0016380A" w:rsidRPr="00653F66">
        <w:rPr>
          <w:noProof/>
          <w:color w:val="auto"/>
        </w:rPr>
        <w:fldChar w:fldCharType="begin"/>
      </w:r>
      <w:r w:rsidR="0016380A" w:rsidRPr="00653F66">
        <w:rPr>
          <w:noProof/>
          <w:color w:val="auto"/>
        </w:rPr>
        <w:instrText xml:space="preserve"> MERGEFIELD  "#if ($rd.experiences.size()&gt;0)"  \* MERGEFORMAT </w:instrText>
      </w:r>
      <w:r w:rsidR="0016380A" w:rsidRPr="00653F66">
        <w:rPr>
          <w:noProof/>
          <w:color w:val="auto"/>
        </w:rPr>
        <w:fldChar w:fldCharType="separate"/>
      </w:r>
      <w:r w:rsidR="0016380A" w:rsidRPr="00653F66">
        <w:rPr>
          <w:noProof/>
          <w:color w:val="auto"/>
        </w:rPr>
        <w:t>«#if ($rd.experiences.size()&gt;0)»</w:t>
      </w:r>
      <w:r w:rsidR="0016380A" w:rsidRPr="00653F66">
        <w:rPr>
          <w:noProof/>
          <w:color w:val="auto"/>
        </w:rPr>
        <w:fldChar w:fldCharType="end"/>
      </w:r>
    </w:p>
    <w:p w:rsidR="00C63F66" w:rsidRPr="00B9345C" w:rsidRDefault="00426B9E" w:rsidP="000B073D">
      <w:pPr>
        <w:pStyle w:val="a7"/>
        <w:spacing w:before="360"/>
        <w:ind w:right="578"/>
      </w:pPr>
      <w:r w:rsidRPr="00D404D3">
        <w:rPr>
          <w:lang w:val="ru-RU"/>
        </w:rPr>
        <w:t>Опыт работы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</w:tbl>
    <w:p w:rsidR="00B9345C" w:rsidRPr="00653F66" w:rsidRDefault="00B9345C" w:rsidP="006921DA">
      <w:pPr>
        <w:pStyle w:val="a8"/>
        <w:spacing w:before="240" w:after="0"/>
        <w:ind w:right="578"/>
        <w:rPr>
          <w:caps/>
          <w:noProof/>
          <w:color w:val="auto"/>
        </w:rPr>
      </w:pP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"#foreach($e in $rd.experiences)"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«#foreach($e in $rd.experiences)»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noProof/>
          <w:color w:val="auto"/>
        </w:rPr>
        <w:t>[</w:t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$e.startDate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«$e.startDate»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"#if (!$e.endDate)"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«#if (!$e.endDate)»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noProof/>
          <w:color w:val="auto"/>
        </w:rPr>
        <w:t xml:space="preserve"> -</w:t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$e.endDate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«$e.endDate»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#end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«#end»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noProof/>
          <w:color w:val="auto"/>
        </w:rPr>
        <w:t>]</w:t>
      </w:r>
      <w:r w:rsidRPr="00653F66">
        <w:rPr>
          <w:noProof/>
          <w:color w:val="auto"/>
        </w:rPr>
        <w:tab/>
      </w:r>
      <w:r w:rsidR="004222AB" w:rsidRPr="00653F66">
        <w:rPr>
          <w:caps/>
          <w:noProof/>
          <w:color w:val="auto"/>
        </w:rPr>
        <w:tab/>
      </w:r>
      <w:r w:rsidRPr="00653F66">
        <w:rPr>
          <w:noProof/>
          <w:color w:val="auto"/>
        </w:rPr>
        <w:t>[</w:t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$e.position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«$e.position»</w:t>
      </w:r>
      <w:r w:rsidRPr="00653F66">
        <w:rPr>
          <w:caps/>
          <w:noProof/>
          <w:color w:val="auto"/>
        </w:rPr>
        <w:fldChar w:fldCharType="end"/>
      </w:r>
      <w:r w:rsidRPr="00653F66">
        <w:rPr>
          <w:noProof/>
          <w:color w:val="auto"/>
        </w:rPr>
        <w:t xml:space="preserve">], </w:t>
      </w:r>
      <w:r w:rsidRPr="00653F66">
        <w:rPr>
          <w:caps/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$e.organization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«$e.organization»</w:t>
      </w:r>
      <w:r w:rsidRPr="00653F66">
        <w:rPr>
          <w:caps/>
          <w:noProof/>
          <w:color w:val="auto"/>
        </w:rPr>
        <w:fldChar w:fldCharType="end"/>
      </w:r>
    </w:p>
    <w:p w:rsidR="004222AB" w:rsidRPr="00653F66" w:rsidRDefault="00DC167E" w:rsidP="004222AB">
      <w:pPr>
        <w:spacing w:before="120" w:after="0"/>
        <w:ind w:right="578"/>
        <w:rPr>
          <w:noProof/>
          <w:color w:val="auto"/>
        </w:rPr>
      </w:pPr>
      <w:r w:rsidRPr="00653F66">
        <w:rPr>
          <w:color w:val="auto"/>
        </w:rPr>
        <w:fldChar w:fldCharType="begin"/>
      </w:r>
      <w:r w:rsidRPr="00653F66">
        <w:rPr>
          <w:color w:val="auto"/>
        </w:rPr>
        <w:instrText xml:space="preserve"> MERGEFIELD  $e.responsibility  \* MERGEFORMAT </w:instrText>
      </w:r>
      <w:r w:rsidRPr="00653F66">
        <w:rPr>
          <w:color w:val="auto"/>
        </w:rPr>
        <w:fldChar w:fldCharType="separate"/>
      </w:r>
      <w:r w:rsidR="00B9345C" w:rsidRPr="00653F66">
        <w:rPr>
          <w:noProof/>
          <w:color w:val="auto"/>
        </w:rPr>
        <w:t>«$e.responsibility»</w:t>
      </w:r>
      <w:r w:rsidRPr="00653F66">
        <w:rPr>
          <w:noProof/>
          <w:color w:val="auto"/>
        </w:rPr>
        <w:fldChar w:fldCharType="end"/>
      </w:r>
    </w:p>
    <w:p w:rsidR="00B9345C" w:rsidRPr="00653F66" w:rsidRDefault="00B9345C" w:rsidP="004E2077">
      <w:pPr>
        <w:spacing w:before="240" w:after="0"/>
        <w:ind w:right="578"/>
        <w:rPr>
          <w:color w:val="auto"/>
        </w:rPr>
      </w:pPr>
      <w:r w:rsidRPr="00653F66">
        <w:rPr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#end  \* MERGEFORMAT </w:instrText>
      </w:r>
      <w:r w:rsidRPr="00653F66">
        <w:rPr>
          <w:noProof/>
          <w:color w:val="auto"/>
        </w:rPr>
        <w:fldChar w:fldCharType="separate"/>
      </w:r>
      <w:r w:rsidRPr="00653F66">
        <w:rPr>
          <w:noProof/>
          <w:color w:val="auto"/>
        </w:rPr>
        <w:t>«#end»</w:t>
      </w:r>
      <w:r w:rsidRPr="00653F66">
        <w:rPr>
          <w:noProof/>
          <w:color w:val="auto"/>
        </w:rPr>
        <w:fldChar w:fldCharType="end"/>
      </w:r>
      <w:r w:rsidR="0016380A" w:rsidRPr="00653F66">
        <w:rPr>
          <w:noProof/>
          <w:color w:val="auto"/>
        </w:rPr>
        <w:fldChar w:fldCharType="begin"/>
      </w:r>
      <w:r w:rsidR="0016380A" w:rsidRPr="00653F66">
        <w:rPr>
          <w:noProof/>
          <w:color w:val="auto"/>
        </w:rPr>
        <w:instrText xml:space="preserve"> MERGEFIELD  #end  \* MERGEFORMAT </w:instrText>
      </w:r>
      <w:r w:rsidR="0016380A" w:rsidRPr="00653F66">
        <w:rPr>
          <w:noProof/>
          <w:color w:val="auto"/>
        </w:rPr>
        <w:fldChar w:fldCharType="separate"/>
      </w:r>
      <w:r w:rsidR="0016380A" w:rsidRPr="00653F66">
        <w:rPr>
          <w:noProof/>
          <w:color w:val="auto"/>
        </w:rPr>
        <w:t>«#end»</w:t>
      </w:r>
      <w:r w:rsidR="0016380A" w:rsidRPr="00653F66">
        <w:rPr>
          <w:noProof/>
          <w:color w:val="auto"/>
        </w:rPr>
        <w:fldChar w:fldCharType="end"/>
      </w:r>
      <w:r w:rsidR="0016380A" w:rsidRPr="00653F66">
        <w:rPr>
          <w:noProof/>
          <w:color w:val="auto"/>
        </w:rPr>
        <w:fldChar w:fldCharType="begin"/>
      </w:r>
      <w:r w:rsidR="0016380A" w:rsidRPr="00653F66">
        <w:rPr>
          <w:noProof/>
          <w:color w:val="auto"/>
        </w:rPr>
        <w:instrText xml:space="preserve"> MERGEFIELD  "#if ($rd.educations.size()&gt;0)"  \* MERGEFORMAT </w:instrText>
      </w:r>
      <w:r w:rsidR="0016380A" w:rsidRPr="00653F66">
        <w:rPr>
          <w:noProof/>
          <w:color w:val="auto"/>
        </w:rPr>
        <w:fldChar w:fldCharType="separate"/>
      </w:r>
      <w:r w:rsidR="0016380A" w:rsidRPr="00653F66">
        <w:rPr>
          <w:noProof/>
          <w:color w:val="auto"/>
        </w:rPr>
        <w:t>«#if ($rd.educations.size()&gt;0)»</w:t>
      </w:r>
      <w:r w:rsidR="0016380A" w:rsidRPr="00653F66">
        <w:rPr>
          <w:noProof/>
          <w:color w:val="auto"/>
        </w:rPr>
        <w:fldChar w:fldCharType="end"/>
      </w:r>
      <w:bookmarkStart w:id="0" w:name="_GoBack"/>
      <w:bookmarkEnd w:id="0"/>
    </w:p>
    <w:p w:rsidR="00C63F66" w:rsidRPr="004222AB" w:rsidRDefault="00426B9E" w:rsidP="000B073D">
      <w:pPr>
        <w:pStyle w:val="a7"/>
        <w:spacing w:before="360"/>
        <w:ind w:right="578"/>
      </w:pPr>
      <w:r w:rsidRPr="00D404D3">
        <w:rPr>
          <w:lang w:val="ru-RU"/>
        </w:rPr>
        <w:t>Образование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4222AB" w:rsidRDefault="00C63F66">
            <w:pPr>
              <w:spacing w:line="240" w:lineRule="auto"/>
            </w:pPr>
          </w:p>
        </w:tc>
        <w:tc>
          <w:tcPr>
            <w:tcW w:w="4087" w:type="pct"/>
          </w:tcPr>
          <w:p w:rsidR="00C63F66" w:rsidRPr="004222AB" w:rsidRDefault="00C63F66">
            <w:pPr>
              <w:spacing w:line="240" w:lineRule="auto"/>
            </w:pPr>
          </w:p>
        </w:tc>
      </w:tr>
    </w:tbl>
    <w:p w:rsidR="00B02E72" w:rsidRPr="00653F66" w:rsidRDefault="00D93CF0" w:rsidP="00B02E72">
      <w:pPr>
        <w:pStyle w:val="a8"/>
        <w:spacing w:before="240" w:after="0"/>
        <w:ind w:right="578"/>
        <w:rPr>
          <w:caps/>
          <w:noProof/>
          <w:color w:val="auto"/>
        </w:rPr>
      </w:pPr>
      <w:r w:rsidRPr="00653F66">
        <w:rPr>
          <w:caps/>
          <w:noProof/>
          <w:color w:val="auto"/>
        </w:rPr>
        <w:fldChar w:fldCharType="begin"/>
      </w:r>
      <w:r w:rsidRPr="00653F66">
        <w:rPr>
          <w:caps/>
          <w:noProof/>
          <w:color w:val="auto"/>
        </w:rPr>
        <w:instrText xml:space="preserve"> MERGEFIELD  "#foreach($e in $rd.educations)"  \* MERGEFORMAT </w:instrText>
      </w:r>
      <w:r w:rsidRPr="00653F66">
        <w:rPr>
          <w:caps/>
          <w:noProof/>
          <w:color w:val="auto"/>
        </w:rPr>
        <w:fldChar w:fldCharType="separate"/>
      </w:r>
      <w:r w:rsidRPr="00653F66">
        <w:rPr>
          <w:noProof/>
          <w:color w:val="auto"/>
        </w:rPr>
        <w:t>«#foreach($e in $rd.educations)»</w:t>
      </w:r>
      <w:r w:rsidRPr="00653F66">
        <w:rPr>
          <w:caps/>
          <w:noProof/>
          <w:color w:val="auto"/>
        </w:rPr>
        <w:fldChar w:fldCharType="end"/>
      </w:r>
      <w:r w:rsidR="00B02E72" w:rsidRPr="00653F66">
        <w:rPr>
          <w:noProof/>
          <w:color w:val="auto"/>
        </w:rPr>
        <w:t>[</w:t>
      </w:r>
      <w:r w:rsidR="00B02E72" w:rsidRPr="00653F66">
        <w:rPr>
          <w:caps/>
          <w:noProof/>
          <w:color w:val="auto"/>
        </w:rPr>
        <w:fldChar w:fldCharType="begin"/>
      </w:r>
      <w:r w:rsidR="00B02E72" w:rsidRPr="00653F66">
        <w:rPr>
          <w:noProof/>
          <w:color w:val="auto"/>
        </w:rPr>
        <w:instrText xml:space="preserve"> MERGEFIELD  $e.startDate  \* MERGEFORMAT </w:instrText>
      </w:r>
      <w:r w:rsidR="00B02E72" w:rsidRPr="00653F66">
        <w:rPr>
          <w:caps/>
          <w:noProof/>
          <w:color w:val="auto"/>
        </w:rPr>
        <w:fldChar w:fldCharType="separate"/>
      </w:r>
      <w:r w:rsidR="00B02E72" w:rsidRPr="00653F66">
        <w:rPr>
          <w:noProof/>
          <w:color w:val="auto"/>
        </w:rPr>
        <w:t>«$e.startDate»</w:t>
      </w:r>
      <w:r w:rsidR="00B02E72" w:rsidRPr="00653F66">
        <w:rPr>
          <w:caps/>
          <w:noProof/>
          <w:color w:val="auto"/>
        </w:rPr>
        <w:fldChar w:fldCharType="end"/>
      </w:r>
      <w:r w:rsidR="00B02E72" w:rsidRPr="00653F66">
        <w:rPr>
          <w:caps/>
          <w:noProof/>
          <w:color w:val="auto"/>
        </w:rPr>
        <w:fldChar w:fldCharType="begin"/>
      </w:r>
      <w:r w:rsidR="00B02E72" w:rsidRPr="00653F66">
        <w:rPr>
          <w:noProof/>
          <w:color w:val="auto"/>
        </w:rPr>
        <w:instrText xml:space="preserve"> MERGEFIELD  "#if (!$e.endDate)"  \* MERGEFORMAT </w:instrText>
      </w:r>
      <w:r w:rsidR="00B02E72" w:rsidRPr="00653F66">
        <w:rPr>
          <w:caps/>
          <w:noProof/>
          <w:color w:val="auto"/>
        </w:rPr>
        <w:fldChar w:fldCharType="separate"/>
      </w:r>
      <w:r w:rsidR="00B02E72" w:rsidRPr="00653F66">
        <w:rPr>
          <w:noProof/>
          <w:color w:val="auto"/>
        </w:rPr>
        <w:t>«#if (!$e.endDate)»</w:t>
      </w:r>
      <w:r w:rsidR="00B02E72" w:rsidRPr="00653F66">
        <w:rPr>
          <w:caps/>
          <w:noProof/>
          <w:color w:val="auto"/>
        </w:rPr>
        <w:fldChar w:fldCharType="end"/>
      </w:r>
      <w:r w:rsidR="00B02E72" w:rsidRPr="00653F66">
        <w:rPr>
          <w:noProof/>
          <w:color w:val="auto"/>
        </w:rPr>
        <w:t xml:space="preserve"> -</w:t>
      </w:r>
      <w:r w:rsidR="00B02E72" w:rsidRPr="00653F66">
        <w:rPr>
          <w:caps/>
          <w:noProof/>
          <w:color w:val="auto"/>
        </w:rPr>
        <w:fldChar w:fldCharType="begin"/>
      </w:r>
      <w:r w:rsidR="00B02E72" w:rsidRPr="00653F66">
        <w:rPr>
          <w:noProof/>
          <w:color w:val="auto"/>
        </w:rPr>
        <w:instrText xml:space="preserve"> MERGEFIELD  $e.endDate  \* MERGEFORMAT </w:instrText>
      </w:r>
      <w:r w:rsidR="00B02E72" w:rsidRPr="00653F66">
        <w:rPr>
          <w:caps/>
          <w:noProof/>
          <w:color w:val="auto"/>
        </w:rPr>
        <w:fldChar w:fldCharType="separate"/>
      </w:r>
      <w:r w:rsidR="00B02E72" w:rsidRPr="00653F66">
        <w:rPr>
          <w:noProof/>
          <w:color w:val="auto"/>
        </w:rPr>
        <w:t>«$e.endDate»</w:t>
      </w:r>
      <w:r w:rsidR="00B02E72" w:rsidRPr="00653F66">
        <w:rPr>
          <w:caps/>
          <w:noProof/>
          <w:color w:val="auto"/>
        </w:rPr>
        <w:fldChar w:fldCharType="end"/>
      </w:r>
      <w:r w:rsidR="00B02E72" w:rsidRPr="00653F66">
        <w:rPr>
          <w:caps/>
          <w:noProof/>
          <w:color w:val="auto"/>
        </w:rPr>
        <w:fldChar w:fldCharType="begin"/>
      </w:r>
      <w:r w:rsidR="00B02E72" w:rsidRPr="00653F66">
        <w:rPr>
          <w:noProof/>
          <w:color w:val="auto"/>
        </w:rPr>
        <w:instrText xml:space="preserve"> MERGEFIELD  #end  \* MERGEFORMAT </w:instrText>
      </w:r>
      <w:r w:rsidR="00B02E72" w:rsidRPr="00653F66">
        <w:rPr>
          <w:caps/>
          <w:noProof/>
          <w:color w:val="auto"/>
        </w:rPr>
        <w:fldChar w:fldCharType="separate"/>
      </w:r>
      <w:r w:rsidR="00B02E72" w:rsidRPr="00653F66">
        <w:rPr>
          <w:noProof/>
          <w:color w:val="auto"/>
        </w:rPr>
        <w:t>«#end»</w:t>
      </w:r>
      <w:r w:rsidR="00B02E72" w:rsidRPr="00653F66">
        <w:rPr>
          <w:caps/>
          <w:noProof/>
          <w:color w:val="auto"/>
        </w:rPr>
        <w:fldChar w:fldCharType="end"/>
      </w:r>
      <w:r w:rsidR="00B02E72" w:rsidRPr="00653F66">
        <w:rPr>
          <w:noProof/>
          <w:color w:val="auto"/>
        </w:rPr>
        <w:t>]</w:t>
      </w:r>
      <w:r w:rsidR="00B02E72" w:rsidRPr="00653F66">
        <w:rPr>
          <w:noProof/>
          <w:color w:val="auto"/>
        </w:rPr>
        <w:tab/>
      </w:r>
      <w:r w:rsidR="00B02E72" w:rsidRPr="00653F66">
        <w:rPr>
          <w:caps/>
          <w:noProof/>
          <w:color w:val="auto"/>
        </w:rPr>
        <w:tab/>
      </w:r>
      <w:r w:rsidR="00B02E72" w:rsidRPr="00653F66">
        <w:rPr>
          <w:noProof/>
          <w:color w:val="auto"/>
        </w:rPr>
        <w:t>[</w:t>
      </w:r>
      <w:r w:rsidR="00295257" w:rsidRPr="00653F66">
        <w:rPr>
          <w:caps/>
          <w:noProof/>
          <w:color w:val="auto"/>
        </w:rPr>
        <w:fldChar w:fldCharType="begin"/>
      </w:r>
      <w:r w:rsidR="00295257" w:rsidRPr="00653F66">
        <w:rPr>
          <w:caps/>
          <w:noProof/>
          <w:color w:val="auto"/>
        </w:rPr>
        <w:instrText xml:space="preserve"> MERGEFIELD  $e.specialty  \* MERGEFORMAT </w:instrText>
      </w:r>
      <w:r w:rsidR="00295257" w:rsidRPr="00653F66">
        <w:rPr>
          <w:caps/>
          <w:noProof/>
          <w:color w:val="auto"/>
        </w:rPr>
        <w:fldChar w:fldCharType="separate"/>
      </w:r>
      <w:r w:rsidR="00295257" w:rsidRPr="00653F66">
        <w:rPr>
          <w:noProof/>
          <w:color w:val="auto"/>
        </w:rPr>
        <w:t>«$e.specialty»</w:t>
      </w:r>
      <w:r w:rsidR="00295257" w:rsidRPr="00653F66">
        <w:rPr>
          <w:caps/>
          <w:noProof/>
          <w:color w:val="auto"/>
        </w:rPr>
        <w:fldChar w:fldCharType="end"/>
      </w:r>
      <w:r w:rsidR="00B02E72" w:rsidRPr="00653F66">
        <w:rPr>
          <w:noProof/>
          <w:color w:val="auto"/>
        </w:rPr>
        <w:t xml:space="preserve">], </w:t>
      </w:r>
      <w:r w:rsidR="00501A15" w:rsidRPr="00653F66">
        <w:rPr>
          <w:caps/>
          <w:noProof/>
          <w:color w:val="auto"/>
        </w:rPr>
        <w:fldChar w:fldCharType="begin"/>
      </w:r>
      <w:r w:rsidR="00501A15" w:rsidRPr="00653F66">
        <w:rPr>
          <w:caps/>
          <w:noProof/>
          <w:color w:val="auto"/>
        </w:rPr>
        <w:instrText xml:space="preserve"> MERGEFIELD  $e.institution  \* MERGEFORMAT </w:instrText>
      </w:r>
      <w:r w:rsidR="00501A15" w:rsidRPr="00653F66">
        <w:rPr>
          <w:caps/>
          <w:noProof/>
          <w:color w:val="auto"/>
        </w:rPr>
        <w:fldChar w:fldCharType="separate"/>
      </w:r>
      <w:r w:rsidR="00501A15" w:rsidRPr="00653F66">
        <w:rPr>
          <w:noProof/>
          <w:color w:val="auto"/>
        </w:rPr>
        <w:t>«$e.institution»</w:t>
      </w:r>
      <w:r w:rsidR="00501A15" w:rsidRPr="00653F66">
        <w:rPr>
          <w:caps/>
          <w:noProof/>
          <w:color w:val="auto"/>
        </w:rPr>
        <w:fldChar w:fldCharType="end"/>
      </w:r>
    </w:p>
    <w:p w:rsidR="00B02E72" w:rsidRPr="00653F66" w:rsidRDefault="00B02E72" w:rsidP="00B02E72">
      <w:pPr>
        <w:spacing w:before="240" w:after="0"/>
        <w:ind w:right="578"/>
        <w:rPr>
          <w:color w:val="auto"/>
        </w:rPr>
      </w:pPr>
      <w:r w:rsidRPr="00653F66">
        <w:rPr>
          <w:noProof/>
          <w:color w:val="auto"/>
        </w:rPr>
        <w:fldChar w:fldCharType="begin"/>
      </w:r>
      <w:r w:rsidRPr="00653F66">
        <w:rPr>
          <w:noProof/>
          <w:color w:val="auto"/>
        </w:rPr>
        <w:instrText xml:space="preserve"> MERGEFIELD  #end  \* MERGEFORMAT </w:instrText>
      </w:r>
      <w:r w:rsidRPr="00653F66">
        <w:rPr>
          <w:noProof/>
          <w:color w:val="auto"/>
        </w:rPr>
        <w:fldChar w:fldCharType="separate"/>
      </w:r>
      <w:r w:rsidRPr="00653F66">
        <w:rPr>
          <w:noProof/>
          <w:color w:val="auto"/>
        </w:rPr>
        <w:t>«#end»</w:t>
      </w:r>
      <w:r w:rsidRPr="00653F66">
        <w:rPr>
          <w:noProof/>
          <w:color w:val="auto"/>
        </w:rPr>
        <w:fldChar w:fldCharType="end"/>
      </w:r>
      <w:r w:rsidR="0016380A" w:rsidRPr="00653F66">
        <w:rPr>
          <w:noProof/>
          <w:color w:val="auto"/>
        </w:rPr>
        <w:fldChar w:fldCharType="begin"/>
      </w:r>
      <w:r w:rsidR="0016380A" w:rsidRPr="00653F66">
        <w:rPr>
          <w:noProof/>
          <w:color w:val="auto"/>
        </w:rPr>
        <w:instrText xml:space="preserve"> MERGEFIELD  #end  \* MERGEFORMAT </w:instrText>
      </w:r>
      <w:r w:rsidR="0016380A" w:rsidRPr="00653F66">
        <w:rPr>
          <w:noProof/>
          <w:color w:val="auto"/>
        </w:rPr>
        <w:fldChar w:fldCharType="separate"/>
      </w:r>
      <w:r w:rsidR="0016380A" w:rsidRPr="00653F66">
        <w:rPr>
          <w:noProof/>
          <w:color w:val="auto"/>
        </w:rPr>
        <w:t>«#end»</w:t>
      </w:r>
      <w:r w:rsidR="0016380A" w:rsidRPr="00653F66">
        <w:rPr>
          <w:noProof/>
          <w:color w:val="auto"/>
        </w:rPr>
        <w:fldChar w:fldCharType="end"/>
      </w:r>
    </w:p>
    <w:sectPr w:rsidR="00B02E72" w:rsidRPr="00653F66" w:rsidSect="00D404D3">
      <w:footerReference w:type="default" r:id="rId9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67E" w:rsidRDefault="00DC167E">
      <w:pPr>
        <w:spacing w:after="0"/>
      </w:pPr>
      <w:r>
        <w:separator/>
      </w:r>
    </w:p>
    <w:p w:rsidR="00DC167E" w:rsidRDefault="00DC167E"/>
  </w:endnote>
  <w:endnote w:type="continuationSeparator" w:id="0">
    <w:p w:rsidR="00DC167E" w:rsidRDefault="00DC167E">
      <w:pPr>
        <w:spacing w:after="0"/>
      </w:pPr>
      <w:r>
        <w:continuationSeparator/>
      </w:r>
    </w:p>
    <w:p w:rsidR="00DC167E" w:rsidRDefault="00DC1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F66" w:rsidRDefault="00921AFE">
    <w:pPr>
      <w:pStyle w:val="ab"/>
    </w:pPr>
    <w:r w:rsidRPr="00921AFE">
      <w:t>Стр.</w:t>
    </w:r>
    <w:r w:rsidR="00426B9E">
      <w:t xml:space="preserve"> </w:t>
    </w:r>
    <w:r w:rsidR="00426B9E">
      <w:rPr>
        <w:noProof w:val="0"/>
      </w:rPr>
      <w:fldChar w:fldCharType="begin"/>
    </w:r>
    <w:r w:rsidR="00426B9E">
      <w:instrText xml:space="preserve"> PAGE   \* MERGEFORMAT </w:instrText>
    </w:r>
    <w:r w:rsidR="00426B9E">
      <w:rPr>
        <w:noProof w:val="0"/>
      </w:rPr>
      <w:fldChar w:fldCharType="separate"/>
    </w:r>
    <w:r>
      <w:t>2</w:t>
    </w:r>
    <w:r w:rsidR="00426B9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67E" w:rsidRDefault="00DC167E">
      <w:pPr>
        <w:spacing w:after="0"/>
      </w:pPr>
      <w:r>
        <w:separator/>
      </w:r>
    </w:p>
    <w:p w:rsidR="00DC167E" w:rsidRDefault="00DC167E"/>
  </w:footnote>
  <w:footnote w:type="continuationSeparator" w:id="0">
    <w:p w:rsidR="00DC167E" w:rsidRDefault="00DC167E">
      <w:pPr>
        <w:spacing w:after="0"/>
      </w:pPr>
      <w:r>
        <w:continuationSeparator/>
      </w:r>
    </w:p>
    <w:p w:rsidR="00DC167E" w:rsidRDefault="00DC16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D"/>
    <w:rsid w:val="000411C4"/>
    <w:rsid w:val="000879A9"/>
    <w:rsid w:val="000B073D"/>
    <w:rsid w:val="00147AD7"/>
    <w:rsid w:val="0016380A"/>
    <w:rsid w:val="00295257"/>
    <w:rsid w:val="002C07C3"/>
    <w:rsid w:val="002D5381"/>
    <w:rsid w:val="00402621"/>
    <w:rsid w:val="004222AB"/>
    <w:rsid w:val="00426B9E"/>
    <w:rsid w:val="004E2077"/>
    <w:rsid w:val="00501A15"/>
    <w:rsid w:val="0057723A"/>
    <w:rsid w:val="00653F66"/>
    <w:rsid w:val="006921DA"/>
    <w:rsid w:val="006A3533"/>
    <w:rsid w:val="008E39A0"/>
    <w:rsid w:val="008F38B1"/>
    <w:rsid w:val="00921AFE"/>
    <w:rsid w:val="009322C2"/>
    <w:rsid w:val="009552FC"/>
    <w:rsid w:val="009A5DCD"/>
    <w:rsid w:val="009C721D"/>
    <w:rsid w:val="00A9603C"/>
    <w:rsid w:val="00B02E72"/>
    <w:rsid w:val="00B90ABB"/>
    <w:rsid w:val="00B91636"/>
    <w:rsid w:val="00B9345C"/>
    <w:rsid w:val="00BA4D14"/>
    <w:rsid w:val="00C63F66"/>
    <w:rsid w:val="00D404D3"/>
    <w:rsid w:val="00D621A8"/>
    <w:rsid w:val="00D93CF0"/>
    <w:rsid w:val="00DC167E"/>
    <w:rsid w:val="00F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464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TS102919464.dotx</Template>
  <TotalTime>34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oleg</cp:lastModifiedBy>
  <cp:revision>24</cp:revision>
  <dcterms:created xsi:type="dcterms:W3CDTF">2014-03-23T20:01:00Z</dcterms:created>
  <dcterms:modified xsi:type="dcterms:W3CDTF">2014-05-04T15:51:00Z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