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ru-RU"/>
        </w:rPr>
        <w:alias w:val="Автор"/>
        <w:tag w:val=""/>
        <w:id w:val="1246310863"/>
        <w:placeholder>
          <w:docPart w:val="9362F1C291D4403C99CD86878C125B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63F66" w:rsidRPr="00D404D3" w:rsidRDefault="009A5DCD">
          <w:pPr>
            <w:pStyle w:val="a4"/>
            <w:rPr>
              <w:lang w:val="ru-RU"/>
            </w:rPr>
          </w:pPr>
          <w:r>
            <w:rPr>
              <w:lang w:val="ru-RU"/>
            </w:rPr>
            <w:t>oleg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A75FE0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A75FE0" w:rsidP="00A75FE0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Область, город, адрес</w:t>
            </w:r>
            <w:r w:rsidR="00426B9E" w:rsidRPr="00D404D3">
              <w:rPr>
                <w:lang w:val="ru-RU"/>
              </w:rPr>
              <w:t> </w:t>
            </w:r>
            <w:r w:rsidR="00426B9E" w:rsidRPr="00D404D3">
              <w:rPr>
                <w:color w:val="A6A6A6" w:themeColor="background1" w:themeShade="A6"/>
                <w:lang w:val="ru-RU"/>
              </w:rPr>
              <w:t>|</w:t>
            </w:r>
            <w:r w:rsidR="00426B9E" w:rsidRPr="00D404D3">
              <w:rPr>
                <w:lang w:val="ru-RU"/>
              </w:rPr>
              <w:t> </w:t>
            </w:r>
            <w:r>
              <w:rPr>
                <w:lang w:val="ru-RU"/>
              </w:rPr>
              <w:t>Телефон</w:t>
            </w:r>
            <w:r w:rsidR="00426B9E" w:rsidRPr="00D404D3">
              <w:rPr>
                <w:lang w:val="ru-RU"/>
              </w:rPr>
              <w:t> </w:t>
            </w:r>
            <w:r w:rsidR="00426B9E" w:rsidRPr="00D404D3">
              <w:rPr>
                <w:color w:val="A6A6A6" w:themeColor="background1" w:themeShade="A6"/>
                <w:lang w:val="ru-RU"/>
              </w:rPr>
              <w:t>|</w:t>
            </w:r>
            <w:r w:rsidR="00426B9E" w:rsidRPr="00D404D3">
              <w:rPr>
                <w:lang w:val="ru-RU"/>
              </w:rPr>
              <w:t> </w:t>
            </w:r>
            <w:r>
              <w:rPr>
                <w:lang w:val="ru-RU"/>
              </w:rPr>
              <w:t>Электронная почта</w:t>
            </w:r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Краткая информация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A75FE0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A75FE0" w:rsidP="00A75FE0">
            <w:pPr>
              <w:rPr>
                <w:lang w:val="ru-RU"/>
              </w:rPr>
            </w:pPr>
            <w:r>
              <w:rPr>
                <w:lang w:val="ru-RU"/>
              </w:rPr>
              <w:t>Краткая информация</w:t>
            </w:r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Навыки работы с компьютером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</w:tr>
      <w:tr w:rsidR="00C63F66" w:rsidRPr="00A75FE0" w:rsidTr="00C63F66">
        <w:tc>
          <w:tcPr>
            <w:tcW w:w="913" w:type="pct"/>
          </w:tcPr>
          <w:p w:rsidR="00C63F66" w:rsidRPr="00D404D3" w:rsidRDefault="00C63F66">
            <w:pPr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426B9E">
            <w:pPr>
              <w:pStyle w:val="a8"/>
              <w:rPr>
                <w:lang w:val="ru-RU"/>
              </w:rPr>
            </w:pPr>
            <w:r w:rsidRPr="00D404D3">
              <w:rPr>
                <w:lang w:val="ru-RU"/>
              </w:rPr>
              <w:t>Языки</w:t>
            </w:r>
          </w:p>
          <w:sdt>
            <w:sdtPr>
              <w:rPr>
                <w:lang w:val="ru-RU"/>
              </w:rPr>
              <w:id w:val="-1177730712"/>
              <w:placeholder>
                <w:docPart w:val="8E011758A8FD4CE293355F8D7861C66D"/>
              </w:placeholder>
              <w:temporary/>
              <w:showingPlcHdr/>
            </w:sdtPr>
            <w:sdtEndPr/>
            <w:sdtContent>
              <w:p w:rsidR="00C63F66" w:rsidRPr="00D404D3" w:rsidRDefault="00426B9E" w:rsidP="00426B9E">
                <w:pPr>
                  <w:pStyle w:val="a"/>
                  <w:rPr>
                    <w:lang w:val="ru-RU"/>
                  </w:rPr>
                </w:pPr>
                <w:r w:rsidRPr="00D404D3">
                  <w:rPr>
                    <w:lang w:val="ru-RU"/>
                  </w:rPr>
                  <w:t>Хотите добавить сведения о навыках, опыте работы или образовании? Нет ничего проще. Просто щелкните последний образец записи соответствующего раздела, а затем — значок "плюс".</w:t>
                </w:r>
              </w:p>
            </w:sdtContent>
          </w:sdt>
        </w:tc>
      </w:tr>
      <w:sdt>
        <w:sdtPr>
          <w:rPr>
            <w:lang w:val="ru-RU"/>
          </w:rPr>
          <w:id w:val="1857463929"/>
        </w:sdtPr>
        <w:sdtEndPr/>
        <w:sdtContent>
          <w:sdt>
            <w:sdtPr>
              <w:rPr>
                <w:lang w:val="ru-RU"/>
              </w:rPr>
              <w:id w:val="2011181661"/>
              <w:placeholder>
                <w:docPart w:val="C347325DA22F4C2CA9E29E7FC849C642"/>
              </w:placeholder>
            </w:sdtPr>
            <w:sdtEndPr/>
            <w:sdtContent>
              <w:tr w:rsidR="00C63F66" w:rsidRPr="00A75FE0" w:rsidTr="00C63F66">
                <w:tc>
                  <w:tcPr>
                    <w:tcW w:w="913" w:type="pct"/>
                  </w:tcPr>
                  <w:p w:rsidR="00C63F66" w:rsidRPr="00D404D3" w:rsidRDefault="00C63F66">
                    <w:pPr>
                      <w:rPr>
                        <w:lang w:val="ru-RU"/>
                      </w:rPr>
                    </w:pPr>
                  </w:p>
                </w:tc>
                <w:tc>
                  <w:tcPr>
                    <w:tcW w:w="4087" w:type="pct"/>
                  </w:tcPr>
                  <w:p w:rsidR="00C63F66" w:rsidRPr="00D404D3" w:rsidRDefault="00426B9E">
                    <w:pPr>
                      <w:pStyle w:val="a8"/>
                      <w:rPr>
                        <w:lang w:val="ru-RU"/>
                      </w:rPr>
                    </w:pPr>
                    <w:r w:rsidRPr="00D404D3">
                      <w:rPr>
                        <w:lang w:val="ru-RU"/>
                      </w:rPr>
                      <w:t>Программное обеспечение</w:t>
                    </w:r>
                  </w:p>
                  <w:sdt>
                    <w:sdtPr>
                      <w:rPr>
                        <w:lang w:val="ru-RU"/>
                      </w:rPr>
                      <w:id w:val="1544489962"/>
                      <w:placeholder>
                        <w:docPart w:val="3F06BEEFC3DB49569C5C56908B6F7940"/>
                      </w:placeholder>
                      <w:temporary/>
                      <w:showingPlcHdr/>
                    </w:sdtPr>
                    <w:sdtEndPr/>
                    <w:sdtContent>
                      <w:p w:rsidR="00C63F66" w:rsidRPr="00D404D3" w:rsidRDefault="00426B9E" w:rsidP="00426B9E">
                        <w:pPr>
                          <w:pStyle w:val="a"/>
                          <w:rPr>
                            <w:lang w:val="ru-RU"/>
                          </w:rPr>
                        </w:pPr>
                        <w:r w:rsidRPr="00D404D3">
                          <w:rPr>
                            <w:lang w:val="ru-RU"/>
                          </w:rPr>
                          <w:t xml:space="preserve">С помощью коллекций "Темы", "Цвета" и "Шрифты" на ленте можно настроить оформление буквально несколькими щелчками </w:t>
                        </w:r>
                        <w:r w:rsidR="008F38B1">
                          <w:rPr>
                            <w:lang w:val="ru-RU"/>
                          </w:rPr>
                          <w:t>мышью</w:t>
                        </w:r>
                        <w:r w:rsidRPr="00D404D3">
                          <w:rPr>
                            <w:lang w:val="ru-RU"/>
                          </w:rPr>
                          <w:t>.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Опыт работы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  <w:tr w:rsidR="00C63F66" w:rsidRPr="00A75FE0" w:rsidTr="00C63F66">
        <w:tc>
          <w:tcPr>
            <w:tcW w:w="913" w:type="pct"/>
          </w:tcPr>
          <w:p w:rsidR="00C63F66" w:rsidRPr="00D404D3" w:rsidRDefault="00A75FE0" w:rsidP="00A75FE0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Даты</w:t>
            </w:r>
          </w:p>
        </w:tc>
        <w:tc>
          <w:tcPr>
            <w:tcW w:w="4087" w:type="pct"/>
          </w:tcPr>
          <w:p w:rsidR="00C63F66" w:rsidRPr="00D404D3" w:rsidRDefault="00A75FE0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  <w:r w:rsidR="00426B9E" w:rsidRPr="00D404D3">
              <w:rPr>
                <w:lang w:val="ru-RU"/>
              </w:rPr>
              <w:t>,  </w:t>
            </w:r>
            <w:r>
              <w:rPr>
                <w:rStyle w:val="af0"/>
                <w:lang w:val="ru-RU"/>
              </w:rPr>
              <w:t>Организация</w:t>
            </w:r>
          </w:p>
          <w:p w:rsidR="00C63F66" w:rsidRPr="00D404D3" w:rsidRDefault="00562846" w:rsidP="0056284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Краткая информация</w:t>
            </w:r>
          </w:p>
        </w:tc>
      </w:tr>
    </w:tbl>
    <w:p w:rsidR="00C63F66" w:rsidRPr="00D404D3" w:rsidRDefault="00426B9E">
      <w:pPr>
        <w:pStyle w:val="a7"/>
        <w:rPr>
          <w:lang w:val="ru-RU"/>
        </w:rPr>
      </w:pPr>
      <w:r w:rsidRPr="00D404D3">
        <w:rPr>
          <w:lang w:val="ru-RU"/>
        </w:rPr>
        <w:t>Образование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596"/>
        <w:gridCol w:w="7143"/>
      </w:tblGrid>
      <w:tr w:rsidR="00C63F66" w:rsidRPr="00D404D3" w:rsidTr="00C6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  <w:tc>
          <w:tcPr>
            <w:tcW w:w="4087" w:type="pct"/>
          </w:tcPr>
          <w:p w:rsidR="00C63F66" w:rsidRPr="00D404D3" w:rsidRDefault="00C63F66">
            <w:pPr>
              <w:spacing w:line="240" w:lineRule="auto"/>
              <w:rPr>
                <w:lang w:val="ru-RU"/>
              </w:rPr>
            </w:pPr>
          </w:p>
        </w:tc>
      </w:tr>
      <w:tr w:rsidR="00C63F66" w:rsidRPr="00A75FE0" w:rsidTr="00C63F66">
        <w:tc>
          <w:tcPr>
            <w:tcW w:w="913" w:type="pct"/>
          </w:tcPr>
          <w:p w:rsidR="00C63F66" w:rsidRPr="00D404D3" w:rsidRDefault="008C1EA3" w:rsidP="008C1EA3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Даты</w:t>
            </w:r>
          </w:p>
        </w:tc>
        <w:tc>
          <w:tcPr>
            <w:tcW w:w="4087" w:type="pct"/>
          </w:tcPr>
          <w:p w:rsidR="00C63F66" w:rsidRPr="00D404D3" w:rsidRDefault="008C1EA3" w:rsidP="008C1EA3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Научная степень</w:t>
            </w:r>
            <w:r w:rsidR="00426B9E" w:rsidRPr="00D404D3">
              <w:rPr>
                <w:lang w:val="ru-RU"/>
              </w:rPr>
              <w:t>,  </w:t>
            </w:r>
            <w:r>
              <w:rPr>
                <w:rStyle w:val="af0"/>
                <w:lang w:val="ru-RU"/>
              </w:rPr>
              <w:t>Учебное заведение</w:t>
            </w:r>
          </w:p>
        </w:tc>
      </w:tr>
    </w:tbl>
    <w:p w:rsidR="00C63F66" w:rsidRPr="00D404D3" w:rsidRDefault="00C63F66">
      <w:pPr>
        <w:rPr>
          <w:lang w:val="ru-RU"/>
        </w:rPr>
      </w:pPr>
      <w:bookmarkStart w:id="0" w:name="_GoBack"/>
      <w:bookmarkEnd w:id="0"/>
    </w:p>
    <w:sectPr w:rsidR="00C63F66" w:rsidRPr="00D404D3" w:rsidSect="00D404D3">
      <w:footerReference w:type="default" r:id="rId9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38F" w:rsidRDefault="0054438F">
      <w:pPr>
        <w:spacing w:after="0"/>
      </w:pPr>
      <w:r>
        <w:separator/>
      </w:r>
    </w:p>
    <w:p w:rsidR="0054438F" w:rsidRDefault="0054438F"/>
  </w:endnote>
  <w:endnote w:type="continuationSeparator" w:id="0">
    <w:p w:rsidR="0054438F" w:rsidRDefault="0054438F">
      <w:pPr>
        <w:spacing w:after="0"/>
      </w:pPr>
      <w:r>
        <w:continuationSeparator/>
      </w:r>
    </w:p>
    <w:p w:rsidR="0054438F" w:rsidRDefault="00544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F66" w:rsidRDefault="00921AFE">
    <w:pPr>
      <w:pStyle w:val="ab"/>
    </w:pPr>
    <w:r w:rsidRPr="00921AFE">
      <w:t>Стр.</w:t>
    </w:r>
    <w:r w:rsidR="00426B9E">
      <w:t xml:space="preserve"> </w:t>
    </w:r>
    <w:r w:rsidR="00426B9E">
      <w:rPr>
        <w:noProof w:val="0"/>
      </w:rPr>
      <w:fldChar w:fldCharType="begin"/>
    </w:r>
    <w:r w:rsidR="00426B9E">
      <w:instrText xml:space="preserve"> PAGE   \* MERGEFORMAT </w:instrText>
    </w:r>
    <w:r w:rsidR="00426B9E">
      <w:rPr>
        <w:noProof w:val="0"/>
      </w:rPr>
      <w:fldChar w:fldCharType="separate"/>
    </w:r>
    <w:r>
      <w:t>2</w:t>
    </w:r>
    <w:r w:rsidR="00426B9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38F" w:rsidRDefault="0054438F">
      <w:pPr>
        <w:spacing w:after="0"/>
      </w:pPr>
      <w:r>
        <w:separator/>
      </w:r>
    </w:p>
    <w:p w:rsidR="0054438F" w:rsidRDefault="0054438F"/>
  </w:footnote>
  <w:footnote w:type="continuationSeparator" w:id="0">
    <w:p w:rsidR="0054438F" w:rsidRDefault="0054438F">
      <w:pPr>
        <w:spacing w:after="0"/>
      </w:pPr>
      <w:r>
        <w:continuationSeparator/>
      </w:r>
    </w:p>
    <w:p w:rsidR="0054438F" w:rsidRDefault="0054438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D"/>
    <w:rsid w:val="00147AD7"/>
    <w:rsid w:val="00402621"/>
    <w:rsid w:val="00426B9E"/>
    <w:rsid w:val="0054438F"/>
    <w:rsid w:val="00562846"/>
    <w:rsid w:val="008C1EA3"/>
    <w:rsid w:val="008F38B1"/>
    <w:rsid w:val="00921AFE"/>
    <w:rsid w:val="009A5DCD"/>
    <w:rsid w:val="00A75FE0"/>
    <w:rsid w:val="00C63F66"/>
    <w:rsid w:val="00D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a5">
    <w:name w:val="Название Знак"/>
    <w:basedOn w:val="a1"/>
    <w:link w:val="a4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Заголовок раздела"/>
    <w:basedOn w:val="a0"/>
    <w:next w:val="a0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a">
    <w:name w:val="List Bullet"/>
    <w:basedOn w:val="a0"/>
    <w:uiPriority w:val="1"/>
    <w:unhideWhenUsed/>
    <w:qFormat/>
    <w:pPr>
      <w:numPr>
        <w:numId w:val="5"/>
      </w:numPr>
    </w:pPr>
  </w:style>
  <w:style w:type="paragraph" w:customStyle="1" w:styleId="a8">
    <w:name w:val="Подраздел"/>
    <w:basedOn w:val="a0"/>
    <w:uiPriority w:val="1"/>
    <w:qFormat/>
    <w:pPr>
      <w:spacing w:after="120"/>
    </w:pPr>
    <w:rPr>
      <w:color w:val="000000" w:themeColor="text1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ac">
    <w:name w:val="Нижний колонтитул Знак"/>
    <w:basedOn w:val="a1"/>
    <w:link w:val="ab"/>
    <w:uiPriority w:val="99"/>
    <w:rPr>
      <w:noProof/>
    </w:rPr>
  </w:style>
  <w:style w:type="table" w:styleId="ad">
    <w:name w:val="Table Grid"/>
    <w:basedOn w:val="a2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a2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Date"/>
    <w:basedOn w:val="a0"/>
    <w:next w:val="a0"/>
    <w:link w:val="af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af">
    <w:name w:val="Дата Знак"/>
    <w:basedOn w:val="a1"/>
    <w:link w:val="ae"/>
    <w:uiPriority w:val="1"/>
    <w:rPr>
      <w:color w:val="000000" w:themeColor="text1"/>
    </w:rPr>
  </w:style>
  <w:style w:type="character" w:styleId="af0">
    <w:name w:val="Emphasis"/>
    <w:basedOn w:val="a1"/>
    <w:uiPriority w:val="2"/>
    <w:unhideWhenUsed/>
    <w:qFormat/>
    <w:rPr>
      <w:i/>
      <w:iCs/>
      <w:color w:val="404040" w:themeColor="text1" w:themeTint="BF"/>
    </w:rPr>
  </w:style>
  <w:style w:type="paragraph" w:customStyle="1" w:styleId="af1">
    <w:name w:val="Контактные данные"/>
    <w:basedOn w:val="a0"/>
    <w:uiPriority w:val="1"/>
    <w:qFormat/>
    <w:pPr>
      <w:spacing w:after="360"/>
      <w:contextualSpacing/>
    </w:pPr>
  </w:style>
  <w:style w:type="paragraph" w:styleId="af2">
    <w:name w:val="Balloon Text"/>
    <w:basedOn w:val="a0"/>
    <w:link w:val="af3"/>
    <w:uiPriority w:val="99"/>
    <w:semiHidden/>
    <w:unhideWhenUsed/>
    <w:rsid w:val="00426B9E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426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291946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62F1C291D4403C99CD86878C125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04F5B-BA8E-4EAE-86B5-FB368F91B507}"/>
      </w:docPartPr>
      <w:docPartBody>
        <w:p w:rsidR="002B7BEF" w:rsidRDefault="0091427B">
          <w:pPr>
            <w:pStyle w:val="9362F1C291D4403C99CD86878C125B69"/>
          </w:pPr>
          <w:r w:rsidRPr="00D404D3">
            <w:t>[Ваше имя]</w:t>
          </w:r>
        </w:p>
      </w:docPartBody>
    </w:docPart>
    <w:docPart>
      <w:docPartPr>
        <w:name w:val="8E011758A8FD4CE293355F8D7861C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F7EF9-B612-4576-AF5F-CDFCDF3B69FF}"/>
      </w:docPartPr>
      <w:docPartBody>
        <w:p w:rsidR="002B7BEF" w:rsidRDefault="0091427B">
          <w:pPr>
            <w:pStyle w:val="8E011758A8FD4CE293355F8D7861C66D"/>
          </w:pPr>
          <w:r w:rsidRPr="00D404D3">
            <w:t>Хотите добавить сведения о навыках, опыте работы или образовании? Нет ничего проще. Просто щелкните последний образец записи соответствующего раздела, а затем — значок "плюс".</w:t>
          </w:r>
        </w:p>
      </w:docPartBody>
    </w:docPart>
    <w:docPart>
      <w:docPartPr>
        <w:name w:val="C347325DA22F4C2CA9E29E7FC849C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7365-1A70-4A03-BFC7-E7F4D541689B}"/>
      </w:docPartPr>
      <w:docPartBody>
        <w:p w:rsidR="002B7BEF" w:rsidRDefault="0091427B">
          <w:pPr>
            <w:pStyle w:val="C347325DA22F4C2CA9E29E7FC849C642"/>
          </w:pPr>
          <w:r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06BEEFC3DB49569C5C56908B6F7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41AD8-0A20-44A1-815E-C819B479452D}"/>
      </w:docPartPr>
      <w:docPartBody>
        <w:p w:rsidR="002B7BEF" w:rsidRDefault="0091427B">
          <w:pPr>
            <w:pStyle w:val="3F06BEEFC3DB49569C5C56908B6F7940"/>
          </w:pPr>
          <w:r w:rsidRPr="00D404D3">
            <w:t xml:space="preserve">С помощью коллекций "Темы", "Цвета" и "Шрифты" на ленте можно настроить оформление буквально несколькими щелчками </w:t>
          </w:r>
          <w:r>
            <w:t>мышью</w:t>
          </w:r>
          <w:r w:rsidRPr="00D404D3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7B"/>
    <w:rsid w:val="002B7BEF"/>
    <w:rsid w:val="0091427B"/>
    <w:rsid w:val="009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2F1C291D4403C99CD86878C125B69">
    <w:name w:val="9362F1C291D4403C99CD86878C125B69"/>
  </w:style>
  <w:style w:type="paragraph" w:customStyle="1" w:styleId="7965CB13F10C4CDE8FC89CE24E801E06">
    <w:name w:val="7965CB13F10C4CDE8FC89CE24E801E06"/>
  </w:style>
  <w:style w:type="paragraph" w:customStyle="1" w:styleId="38C41DB78C0D40EBACBAF5B1B3CAE287">
    <w:name w:val="38C41DB78C0D40EBACBAF5B1B3CAE287"/>
  </w:style>
  <w:style w:type="paragraph" w:customStyle="1" w:styleId="FF9F22A6C84041EFA224FDE6254CEB29">
    <w:name w:val="FF9F22A6C84041EFA224FDE6254CEB29"/>
  </w:style>
  <w:style w:type="paragraph" w:customStyle="1" w:styleId="A0D02D7CDBFD4099A7A1CB2F67C49E00">
    <w:name w:val="A0D02D7CDBFD4099A7A1CB2F67C49E00"/>
  </w:style>
  <w:style w:type="paragraph" w:customStyle="1" w:styleId="8E011758A8FD4CE293355F8D7861C66D">
    <w:name w:val="8E011758A8FD4CE293355F8D7861C66D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47325DA22F4C2CA9E29E7FC849C642">
    <w:name w:val="C347325DA22F4C2CA9E29E7FC849C642"/>
  </w:style>
  <w:style w:type="paragraph" w:customStyle="1" w:styleId="3F06BEEFC3DB49569C5C56908B6F7940">
    <w:name w:val="3F06BEEFC3DB49569C5C56908B6F7940"/>
  </w:style>
  <w:style w:type="paragraph" w:customStyle="1" w:styleId="7F03FE2B38874902B3421A639FC90E7F">
    <w:name w:val="7F03FE2B38874902B3421A639FC90E7F"/>
  </w:style>
  <w:style w:type="paragraph" w:customStyle="1" w:styleId="DF1E7C2268A6455884FF4B8D180EE41C">
    <w:name w:val="DF1E7C2268A6455884FF4B8D180EE41C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DC639B560EF14405A9C6E3AAFCB1A987">
    <w:name w:val="DC639B560EF14405A9C6E3AAFCB1A987"/>
  </w:style>
  <w:style w:type="paragraph" w:customStyle="1" w:styleId="2AC45EE0118D4AD5B41B13DF2BA691AD">
    <w:name w:val="2AC45EE0118D4AD5B41B13DF2BA691AD"/>
  </w:style>
  <w:style w:type="paragraph" w:customStyle="1" w:styleId="5B8D0EB20BDF4081913AB1F519CD77CC">
    <w:name w:val="5B8D0EB20BDF4081913AB1F519CD77CC"/>
  </w:style>
  <w:style w:type="paragraph" w:customStyle="1" w:styleId="79DDC7B9F4DC4D4188EC823486978C11">
    <w:name w:val="79DDC7B9F4DC4D4188EC823486978C11"/>
  </w:style>
  <w:style w:type="paragraph" w:customStyle="1" w:styleId="FBDE7DAEC2EC4A13B9C927C5C1027B59">
    <w:name w:val="FBDE7DAEC2EC4A13B9C927C5C1027B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2F1C291D4403C99CD86878C125B69">
    <w:name w:val="9362F1C291D4403C99CD86878C125B69"/>
  </w:style>
  <w:style w:type="paragraph" w:customStyle="1" w:styleId="7965CB13F10C4CDE8FC89CE24E801E06">
    <w:name w:val="7965CB13F10C4CDE8FC89CE24E801E06"/>
  </w:style>
  <w:style w:type="paragraph" w:customStyle="1" w:styleId="38C41DB78C0D40EBACBAF5B1B3CAE287">
    <w:name w:val="38C41DB78C0D40EBACBAF5B1B3CAE287"/>
  </w:style>
  <w:style w:type="paragraph" w:customStyle="1" w:styleId="FF9F22A6C84041EFA224FDE6254CEB29">
    <w:name w:val="FF9F22A6C84041EFA224FDE6254CEB29"/>
  </w:style>
  <w:style w:type="paragraph" w:customStyle="1" w:styleId="A0D02D7CDBFD4099A7A1CB2F67C49E00">
    <w:name w:val="A0D02D7CDBFD4099A7A1CB2F67C49E00"/>
  </w:style>
  <w:style w:type="paragraph" w:customStyle="1" w:styleId="8E011758A8FD4CE293355F8D7861C66D">
    <w:name w:val="8E011758A8FD4CE293355F8D7861C66D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347325DA22F4C2CA9E29E7FC849C642">
    <w:name w:val="C347325DA22F4C2CA9E29E7FC849C642"/>
  </w:style>
  <w:style w:type="paragraph" w:customStyle="1" w:styleId="3F06BEEFC3DB49569C5C56908B6F7940">
    <w:name w:val="3F06BEEFC3DB49569C5C56908B6F7940"/>
  </w:style>
  <w:style w:type="paragraph" w:customStyle="1" w:styleId="7F03FE2B38874902B3421A639FC90E7F">
    <w:name w:val="7F03FE2B38874902B3421A639FC90E7F"/>
  </w:style>
  <w:style w:type="paragraph" w:customStyle="1" w:styleId="DF1E7C2268A6455884FF4B8D180EE41C">
    <w:name w:val="DF1E7C2268A6455884FF4B8D180EE41C"/>
  </w:style>
  <w:style w:type="character" w:styleId="a4">
    <w:name w:val="Emphasis"/>
    <w:basedOn w:val="a0"/>
    <w:uiPriority w:val="2"/>
    <w:unhideWhenUsed/>
    <w:qFormat/>
    <w:rPr>
      <w:i/>
      <w:iCs/>
      <w:color w:val="404040" w:themeColor="text1" w:themeTint="BF"/>
    </w:rPr>
  </w:style>
  <w:style w:type="paragraph" w:customStyle="1" w:styleId="DC639B560EF14405A9C6E3AAFCB1A987">
    <w:name w:val="DC639B560EF14405A9C6E3AAFCB1A987"/>
  </w:style>
  <w:style w:type="paragraph" w:customStyle="1" w:styleId="2AC45EE0118D4AD5B41B13DF2BA691AD">
    <w:name w:val="2AC45EE0118D4AD5B41B13DF2BA691AD"/>
  </w:style>
  <w:style w:type="paragraph" w:customStyle="1" w:styleId="5B8D0EB20BDF4081913AB1F519CD77CC">
    <w:name w:val="5B8D0EB20BDF4081913AB1F519CD77CC"/>
  </w:style>
  <w:style w:type="paragraph" w:customStyle="1" w:styleId="79DDC7B9F4DC4D4188EC823486978C11">
    <w:name w:val="79DDC7B9F4DC4D4188EC823486978C11"/>
  </w:style>
  <w:style w:type="paragraph" w:customStyle="1" w:styleId="FBDE7DAEC2EC4A13B9C927C5C1027B59">
    <w:name w:val="FBDE7DAEC2EC4A13B9C927C5C1027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TS102919464.dotx</Template>
  <TotalTime>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4</cp:revision>
  <dcterms:created xsi:type="dcterms:W3CDTF">2014-03-23T20:01:00Z</dcterms:created>
  <dcterms:modified xsi:type="dcterms:W3CDTF">2014-03-26T19:42:00Z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